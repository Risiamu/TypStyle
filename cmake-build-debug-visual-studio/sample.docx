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E8A3" w14:textId="7BFC3777" w:rsidR="00115467" w:rsidRPr="000E294E" w:rsidRDefault="00115467" w:rsidP="000E294E">
      <w:pPr>
        <w:rPr>
          <w:lang w:val="en-US"/>
        </w:rPr>
      </w:pPr>
    </w:p>
    <w:sectPr w:rsidR="00115467" w:rsidRPr="000E294E">
      <w:pgSz w:w="11906" w:h="16838"/>
      <w:pgMar w:top="1134" w:right="1134" w:bottom="1134" w:left="1134" w:header="720" w:footer="720" w:gutter="0"/>
      <w:cols w:num="3" w:space="720" w:equalWidth="0">
        <w:col w:w="3212" w:space="0"/>
        <w:col w:w="3212" w:space="0"/>
        <w:col w:w="321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4D38E" w14:textId="77777777" w:rsidR="0027415F" w:rsidRPr="00C83425" w:rsidRDefault="0027415F">
      <w:r w:rsidRPr="00C83425">
        <w:separator/>
      </w:r>
    </w:p>
  </w:endnote>
  <w:endnote w:type="continuationSeparator" w:id="0">
    <w:p w14:paraId="1B249836" w14:textId="77777777" w:rsidR="0027415F" w:rsidRPr="00C83425" w:rsidRDefault="0027415F">
      <w:r w:rsidRPr="00C83425">
        <w:continuationSeparator/>
      </w:r>
    </w:p>
  </w:endnote>
  <w:endnote w:type="continuationNotice" w:id="1">
    <w:p w14:paraId="47009B5E" w14:textId="77777777" w:rsidR="0027415F" w:rsidRDefault="002741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rasa UI SC">
    <w:altName w:val="Microsoft YaHei"/>
    <w:panose1 w:val="02000500000000000000"/>
    <w:charset w:val="86"/>
    <w:family w:val="auto"/>
    <w:pitch w:val="variable"/>
    <w:sig w:usb0="F10002FF" w:usb1="69DFFDFF" w:usb2="0000001E" w:usb3="00000000" w:csb0="0004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sa Gothic SC">
    <w:panose1 w:val="02000500000000000000"/>
    <w:charset w:val="86"/>
    <w:family w:val="auto"/>
    <w:pitch w:val="variable"/>
    <w:sig w:usb0="F10002FF" w:usb1="69DFFDFF" w:usb2="0000001E" w:usb3="00000000" w:csb0="0004019F" w:csb1="00000000"/>
  </w:font>
  <w:font w:name="Sarasa Term SC">
    <w:panose1 w:val="02000509000000000000"/>
    <w:charset w:val="86"/>
    <w:family w:val="modern"/>
    <w:pitch w:val="fixed"/>
    <w:sig w:usb0="F50006FF" w:usb1="7BDFFFFF" w:usb2="0304003E" w:usb3="00000000" w:csb0="0004011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A72B2" w14:textId="77777777" w:rsidR="0027415F" w:rsidRPr="00C83425" w:rsidRDefault="0027415F">
      <w:r w:rsidRPr="00C83425">
        <w:rPr>
          <w:color w:val="000000"/>
        </w:rPr>
        <w:separator/>
      </w:r>
    </w:p>
  </w:footnote>
  <w:footnote w:type="continuationSeparator" w:id="0">
    <w:p w14:paraId="07A3C452" w14:textId="77777777" w:rsidR="0027415F" w:rsidRPr="00C83425" w:rsidRDefault="0027415F">
      <w:r w:rsidRPr="00C83425">
        <w:continuationSeparator/>
      </w:r>
    </w:p>
  </w:footnote>
  <w:footnote w:type="continuationNotice" w:id="1">
    <w:p w14:paraId="4C18CE57" w14:textId="77777777" w:rsidR="0027415F" w:rsidRDefault="0027415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C3"/>
    <w:rsid w:val="0000197E"/>
    <w:rsid w:val="00005849"/>
    <w:rsid w:val="00010417"/>
    <w:rsid w:val="00010A7A"/>
    <w:rsid w:val="00010DE8"/>
    <w:rsid w:val="00011382"/>
    <w:rsid w:val="000135BB"/>
    <w:rsid w:val="00013682"/>
    <w:rsid w:val="00014D49"/>
    <w:rsid w:val="00015504"/>
    <w:rsid w:val="00015B17"/>
    <w:rsid w:val="00022618"/>
    <w:rsid w:val="0003010A"/>
    <w:rsid w:val="00037FA1"/>
    <w:rsid w:val="00045634"/>
    <w:rsid w:val="000469B7"/>
    <w:rsid w:val="00052BF8"/>
    <w:rsid w:val="0005328B"/>
    <w:rsid w:val="00053934"/>
    <w:rsid w:val="00055AFA"/>
    <w:rsid w:val="00060A40"/>
    <w:rsid w:val="00066008"/>
    <w:rsid w:val="000671E0"/>
    <w:rsid w:val="0007308F"/>
    <w:rsid w:val="00075182"/>
    <w:rsid w:val="0008237E"/>
    <w:rsid w:val="000832CC"/>
    <w:rsid w:val="00093ECC"/>
    <w:rsid w:val="000A0083"/>
    <w:rsid w:val="000B7C2D"/>
    <w:rsid w:val="000C15C9"/>
    <w:rsid w:val="000D0B49"/>
    <w:rsid w:val="000D3387"/>
    <w:rsid w:val="000E294E"/>
    <w:rsid w:val="000F3184"/>
    <w:rsid w:val="000F73A4"/>
    <w:rsid w:val="00101541"/>
    <w:rsid w:val="001017C6"/>
    <w:rsid w:val="00103DF6"/>
    <w:rsid w:val="00110C54"/>
    <w:rsid w:val="00115467"/>
    <w:rsid w:val="00120955"/>
    <w:rsid w:val="001222EA"/>
    <w:rsid w:val="00124B21"/>
    <w:rsid w:val="00132F3D"/>
    <w:rsid w:val="00133C8C"/>
    <w:rsid w:val="00136FF0"/>
    <w:rsid w:val="00137175"/>
    <w:rsid w:val="00152612"/>
    <w:rsid w:val="00154046"/>
    <w:rsid w:val="00172B1B"/>
    <w:rsid w:val="00185FE0"/>
    <w:rsid w:val="00194FA2"/>
    <w:rsid w:val="00195FD5"/>
    <w:rsid w:val="00197519"/>
    <w:rsid w:val="001B29C3"/>
    <w:rsid w:val="001B676F"/>
    <w:rsid w:val="001B7D04"/>
    <w:rsid w:val="001C413C"/>
    <w:rsid w:val="001C5AE2"/>
    <w:rsid w:val="001C7D52"/>
    <w:rsid w:val="001D7BB1"/>
    <w:rsid w:val="001E3BE4"/>
    <w:rsid w:val="001E4B7D"/>
    <w:rsid w:val="001E65E9"/>
    <w:rsid w:val="001F1C32"/>
    <w:rsid w:val="001F1E8B"/>
    <w:rsid w:val="00201679"/>
    <w:rsid w:val="0020196A"/>
    <w:rsid w:val="00205E38"/>
    <w:rsid w:val="00207233"/>
    <w:rsid w:val="002101A7"/>
    <w:rsid w:val="002108F3"/>
    <w:rsid w:val="00217859"/>
    <w:rsid w:val="00220064"/>
    <w:rsid w:val="00232DA6"/>
    <w:rsid w:val="002343B3"/>
    <w:rsid w:val="00237434"/>
    <w:rsid w:val="002500E3"/>
    <w:rsid w:val="00252AA0"/>
    <w:rsid w:val="0025520B"/>
    <w:rsid w:val="0026590B"/>
    <w:rsid w:val="00265BEA"/>
    <w:rsid w:val="002665DD"/>
    <w:rsid w:val="0027415F"/>
    <w:rsid w:val="00280484"/>
    <w:rsid w:val="00291AFC"/>
    <w:rsid w:val="0029635E"/>
    <w:rsid w:val="002967D8"/>
    <w:rsid w:val="002A1425"/>
    <w:rsid w:val="002A1499"/>
    <w:rsid w:val="002A3066"/>
    <w:rsid w:val="002A4FB5"/>
    <w:rsid w:val="002B0866"/>
    <w:rsid w:val="002B7ECE"/>
    <w:rsid w:val="002C21FF"/>
    <w:rsid w:val="002C2EBE"/>
    <w:rsid w:val="002D10E0"/>
    <w:rsid w:val="002D246D"/>
    <w:rsid w:val="002D494A"/>
    <w:rsid w:val="002D4992"/>
    <w:rsid w:val="002D63E2"/>
    <w:rsid w:val="002D776E"/>
    <w:rsid w:val="002E2FC4"/>
    <w:rsid w:val="002E3063"/>
    <w:rsid w:val="002E74F8"/>
    <w:rsid w:val="002E7A19"/>
    <w:rsid w:val="002F5BF6"/>
    <w:rsid w:val="003001A6"/>
    <w:rsid w:val="003010D4"/>
    <w:rsid w:val="003039BC"/>
    <w:rsid w:val="003103B6"/>
    <w:rsid w:val="003215F0"/>
    <w:rsid w:val="0032547E"/>
    <w:rsid w:val="0033494B"/>
    <w:rsid w:val="00334CDF"/>
    <w:rsid w:val="0035010F"/>
    <w:rsid w:val="00351636"/>
    <w:rsid w:val="003565FB"/>
    <w:rsid w:val="003627CF"/>
    <w:rsid w:val="0036406B"/>
    <w:rsid w:val="0036444A"/>
    <w:rsid w:val="00365AA1"/>
    <w:rsid w:val="003740FB"/>
    <w:rsid w:val="003762F0"/>
    <w:rsid w:val="0037682A"/>
    <w:rsid w:val="00380678"/>
    <w:rsid w:val="00390B11"/>
    <w:rsid w:val="003950F8"/>
    <w:rsid w:val="003A69B4"/>
    <w:rsid w:val="003B11E2"/>
    <w:rsid w:val="003B2D73"/>
    <w:rsid w:val="003B67E7"/>
    <w:rsid w:val="003B7C07"/>
    <w:rsid w:val="003C790C"/>
    <w:rsid w:val="003D11C3"/>
    <w:rsid w:val="003D4675"/>
    <w:rsid w:val="003D4A4E"/>
    <w:rsid w:val="003D5230"/>
    <w:rsid w:val="003D5C79"/>
    <w:rsid w:val="003D614B"/>
    <w:rsid w:val="003E0DD3"/>
    <w:rsid w:val="003E2306"/>
    <w:rsid w:val="003E44EB"/>
    <w:rsid w:val="003F58D6"/>
    <w:rsid w:val="004018FD"/>
    <w:rsid w:val="004079FF"/>
    <w:rsid w:val="00416C3C"/>
    <w:rsid w:val="0043042E"/>
    <w:rsid w:val="004379A8"/>
    <w:rsid w:val="00440540"/>
    <w:rsid w:val="00453EA1"/>
    <w:rsid w:val="004547B2"/>
    <w:rsid w:val="00455093"/>
    <w:rsid w:val="00456E31"/>
    <w:rsid w:val="00465492"/>
    <w:rsid w:val="00471C00"/>
    <w:rsid w:val="0047648B"/>
    <w:rsid w:val="0049310F"/>
    <w:rsid w:val="00494D75"/>
    <w:rsid w:val="004A0688"/>
    <w:rsid w:val="004A06E0"/>
    <w:rsid w:val="004A23AA"/>
    <w:rsid w:val="004A422A"/>
    <w:rsid w:val="004A4F88"/>
    <w:rsid w:val="004B4C50"/>
    <w:rsid w:val="004B6747"/>
    <w:rsid w:val="004B7022"/>
    <w:rsid w:val="004C00B0"/>
    <w:rsid w:val="004C07BD"/>
    <w:rsid w:val="004C5216"/>
    <w:rsid w:val="004D7C08"/>
    <w:rsid w:val="004E1BDF"/>
    <w:rsid w:val="004E310D"/>
    <w:rsid w:val="004E519E"/>
    <w:rsid w:val="004F1696"/>
    <w:rsid w:val="004F4010"/>
    <w:rsid w:val="004F7647"/>
    <w:rsid w:val="00500489"/>
    <w:rsid w:val="0051715B"/>
    <w:rsid w:val="00517FB1"/>
    <w:rsid w:val="0052287D"/>
    <w:rsid w:val="00522C84"/>
    <w:rsid w:val="0053422F"/>
    <w:rsid w:val="00542CBD"/>
    <w:rsid w:val="0054358D"/>
    <w:rsid w:val="0055790E"/>
    <w:rsid w:val="00567C4D"/>
    <w:rsid w:val="00571E93"/>
    <w:rsid w:val="0057228A"/>
    <w:rsid w:val="00581CEF"/>
    <w:rsid w:val="00584E5A"/>
    <w:rsid w:val="005A47ED"/>
    <w:rsid w:val="005A6082"/>
    <w:rsid w:val="005B0005"/>
    <w:rsid w:val="005B61A8"/>
    <w:rsid w:val="005C00D5"/>
    <w:rsid w:val="005C0CC2"/>
    <w:rsid w:val="005D53DD"/>
    <w:rsid w:val="005D58B7"/>
    <w:rsid w:val="005D5D5D"/>
    <w:rsid w:val="005D7A0B"/>
    <w:rsid w:val="005E02E8"/>
    <w:rsid w:val="005E13BF"/>
    <w:rsid w:val="005E1C52"/>
    <w:rsid w:val="005E427B"/>
    <w:rsid w:val="005E61F9"/>
    <w:rsid w:val="005E72C6"/>
    <w:rsid w:val="005F47AA"/>
    <w:rsid w:val="005F4B73"/>
    <w:rsid w:val="005F55A0"/>
    <w:rsid w:val="005F6C89"/>
    <w:rsid w:val="00601C1F"/>
    <w:rsid w:val="00603A58"/>
    <w:rsid w:val="00605DB6"/>
    <w:rsid w:val="00613CA0"/>
    <w:rsid w:val="00616935"/>
    <w:rsid w:val="00620B22"/>
    <w:rsid w:val="00620BC0"/>
    <w:rsid w:val="00623716"/>
    <w:rsid w:val="00630B77"/>
    <w:rsid w:val="00633F5B"/>
    <w:rsid w:val="0063794F"/>
    <w:rsid w:val="00643A4A"/>
    <w:rsid w:val="00651CB2"/>
    <w:rsid w:val="006668BB"/>
    <w:rsid w:val="0067099F"/>
    <w:rsid w:val="00681D46"/>
    <w:rsid w:val="00686E68"/>
    <w:rsid w:val="006A0D3E"/>
    <w:rsid w:val="006A286C"/>
    <w:rsid w:val="006A3A24"/>
    <w:rsid w:val="006A69F9"/>
    <w:rsid w:val="006B10B8"/>
    <w:rsid w:val="006B164B"/>
    <w:rsid w:val="006B1E1C"/>
    <w:rsid w:val="006B3856"/>
    <w:rsid w:val="006B6678"/>
    <w:rsid w:val="006C17A5"/>
    <w:rsid w:val="006C3350"/>
    <w:rsid w:val="006C4C79"/>
    <w:rsid w:val="006D7E5B"/>
    <w:rsid w:val="006E61E6"/>
    <w:rsid w:val="006F1320"/>
    <w:rsid w:val="006F6E09"/>
    <w:rsid w:val="00702CB7"/>
    <w:rsid w:val="00703B89"/>
    <w:rsid w:val="007063AF"/>
    <w:rsid w:val="00706EBB"/>
    <w:rsid w:val="00706F2F"/>
    <w:rsid w:val="00713BED"/>
    <w:rsid w:val="00716314"/>
    <w:rsid w:val="007210AD"/>
    <w:rsid w:val="0072204E"/>
    <w:rsid w:val="00722F4C"/>
    <w:rsid w:val="007235E8"/>
    <w:rsid w:val="00727529"/>
    <w:rsid w:val="00730E7A"/>
    <w:rsid w:val="007331F3"/>
    <w:rsid w:val="007338F6"/>
    <w:rsid w:val="007370D7"/>
    <w:rsid w:val="00742A32"/>
    <w:rsid w:val="0074311F"/>
    <w:rsid w:val="00750240"/>
    <w:rsid w:val="00752D45"/>
    <w:rsid w:val="00752EE4"/>
    <w:rsid w:val="00760E68"/>
    <w:rsid w:val="00761891"/>
    <w:rsid w:val="00761CF0"/>
    <w:rsid w:val="00764CC0"/>
    <w:rsid w:val="0076518B"/>
    <w:rsid w:val="00767AFD"/>
    <w:rsid w:val="00776BEE"/>
    <w:rsid w:val="00782806"/>
    <w:rsid w:val="00784E21"/>
    <w:rsid w:val="00793B2D"/>
    <w:rsid w:val="00795C29"/>
    <w:rsid w:val="0079694E"/>
    <w:rsid w:val="007A1AF1"/>
    <w:rsid w:val="007A2192"/>
    <w:rsid w:val="007A4371"/>
    <w:rsid w:val="007A7E64"/>
    <w:rsid w:val="007B45D8"/>
    <w:rsid w:val="007B53C7"/>
    <w:rsid w:val="007B6788"/>
    <w:rsid w:val="007C00B8"/>
    <w:rsid w:val="007C2904"/>
    <w:rsid w:val="007D5333"/>
    <w:rsid w:val="007D7F19"/>
    <w:rsid w:val="007E08DE"/>
    <w:rsid w:val="007E37FB"/>
    <w:rsid w:val="007F173E"/>
    <w:rsid w:val="007F20BA"/>
    <w:rsid w:val="007F3911"/>
    <w:rsid w:val="007F3E05"/>
    <w:rsid w:val="008073C3"/>
    <w:rsid w:val="00813795"/>
    <w:rsid w:val="00820A2A"/>
    <w:rsid w:val="00820AB6"/>
    <w:rsid w:val="00821F3B"/>
    <w:rsid w:val="00822267"/>
    <w:rsid w:val="008242EE"/>
    <w:rsid w:val="00825816"/>
    <w:rsid w:val="00831226"/>
    <w:rsid w:val="00832D26"/>
    <w:rsid w:val="00846261"/>
    <w:rsid w:val="00846ECB"/>
    <w:rsid w:val="0085356E"/>
    <w:rsid w:val="00853A96"/>
    <w:rsid w:val="00853CC6"/>
    <w:rsid w:val="0085691D"/>
    <w:rsid w:val="0086589B"/>
    <w:rsid w:val="00874CE2"/>
    <w:rsid w:val="00877A06"/>
    <w:rsid w:val="00880868"/>
    <w:rsid w:val="00881EBE"/>
    <w:rsid w:val="00890D48"/>
    <w:rsid w:val="00891348"/>
    <w:rsid w:val="00893792"/>
    <w:rsid w:val="008A0D5E"/>
    <w:rsid w:val="008A119E"/>
    <w:rsid w:val="008A13BC"/>
    <w:rsid w:val="008A1E22"/>
    <w:rsid w:val="008A32C5"/>
    <w:rsid w:val="008A5027"/>
    <w:rsid w:val="008B1F35"/>
    <w:rsid w:val="008B2C22"/>
    <w:rsid w:val="008B35F3"/>
    <w:rsid w:val="008C28FE"/>
    <w:rsid w:val="008C31A6"/>
    <w:rsid w:val="008C7DE8"/>
    <w:rsid w:val="008D072B"/>
    <w:rsid w:val="008D09CF"/>
    <w:rsid w:val="008D17A5"/>
    <w:rsid w:val="008D1ADD"/>
    <w:rsid w:val="008D34CB"/>
    <w:rsid w:val="008D507A"/>
    <w:rsid w:val="008D6422"/>
    <w:rsid w:val="008E047E"/>
    <w:rsid w:val="008F0E0C"/>
    <w:rsid w:val="008F4EC4"/>
    <w:rsid w:val="00901E43"/>
    <w:rsid w:val="00913305"/>
    <w:rsid w:val="00916B9B"/>
    <w:rsid w:val="00925661"/>
    <w:rsid w:val="00927A69"/>
    <w:rsid w:val="0093021A"/>
    <w:rsid w:val="0093240F"/>
    <w:rsid w:val="00943379"/>
    <w:rsid w:val="00943FA7"/>
    <w:rsid w:val="00951F10"/>
    <w:rsid w:val="00956672"/>
    <w:rsid w:val="009604BA"/>
    <w:rsid w:val="009615BE"/>
    <w:rsid w:val="00963216"/>
    <w:rsid w:val="009651C6"/>
    <w:rsid w:val="00965853"/>
    <w:rsid w:val="009755DE"/>
    <w:rsid w:val="00975CD0"/>
    <w:rsid w:val="00981C4E"/>
    <w:rsid w:val="009828C1"/>
    <w:rsid w:val="00983395"/>
    <w:rsid w:val="00984FD4"/>
    <w:rsid w:val="009919A5"/>
    <w:rsid w:val="00991D7E"/>
    <w:rsid w:val="00992229"/>
    <w:rsid w:val="00993E87"/>
    <w:rsid w:val="0099710A"/>
    <w:rsid w:val="009A2A14"/>
    <w:rsid w:val="009A30D8"/>
    <w:rsid w:val="009A384A"/>
    <w:rsid w:val="009A660F"/>
    <w:rsid w:val="009B6C02"/>
    <w:rsid w:val="009C51E4"/>
    <w:rsid w:val="009C5B4A"/>
    <w:rsid w:val="009D1F52"/>
    <w:rsid w:val="009D586E"/>
    <w:rsid w:val="009D63C1"/>
    <w:rsid w:val="009E2007"/>
    <w:rsid w:val="009F059E"/>
    <w:rsid w:val="009F23E5"/>
    <w:rsid w:val="009F4598"/>
    <w:rsid w:val="009F5381"/>
    <w:rsid w:val="00A00EFA"/>
    <w:rsid w:val="00A014D9"/>
    <w:rsid w:val="00A0154B"/>
    <w:rsid w:val="00A10416"/>
    <w:rsid w:val="00A11BBA"/>
    <w:rsid w:val="00A2006B"/>
    <w:rsid w:val="00A21B0F"/>
    <w:rsid w:val="00A25788"/>
    <w:rsid w:val="00A26277"/>
    <w:rsid w:val="00A26F52"/>
    <w:rsid w:val="00A32BBA"/>
    <w:rsid w:val="00A3738F"/>
    <w:rsid w:val="00A40702"/>
    <w:rsid w:val="00A42C4E"/>
    <w:rsid w:val="00A475C6"/>
    <w:rsid w:val="00A56E62"/>
    <w:rsid w:val="00A62DFC"/>
    <w:rsid w:val="00A65C39"/>
    <w:rsid w:val="00A706B0"/>
    <w:rsid w:val="00A726DD"/>
    <w:rsid w:val="00A7446C"/>
    <w:rsid w:val="00A83FFC"/>
    <w:rsid w:val="00A928FD"/>
    <w:rsid w:val="00A94E26"/>
    <w:rsid w:val="00A97510"/>
    <w:rsid w:val="00A97AFB"/>
    <w:rsid w:val="00AA2362"/>
    <w:rsid w:val="00AA6130"/>
    <w:rsid w:val="00AB2ED0"/>
    <w:rsid w:val="00AC0CBE"/>
    <w:rsid w:val="00AD24AE"/>
    <w:rsid w:val="00AD7221"/>
    <w:rsid w:val="00AE09A4"/>
    <w:rsid w:val="00AE30E6"/>
    <w:rsid w:val="00AF0E2D"/>
    <w:rsid w:val="00AF54E8"/>
    <w:rsid w:val="00B0019C"/>
    <w:rsid w:val="00B02B9E"/>
    <w:rsid w:val="00B13AE1"/>
    <w:rsid w:val="00B13B5D"/>
    <w:rsid w:val="00B16229"/>
    <w:rsid w:val="00B20E39"/>
    <w:rsid w:val="00B21055"/>
    <w:rsid w:val="00B21BED"/>
    <w:rsid w:val="00B24C5D"/>
    <w:rsid w:val="00B32FBC"/>
    <w:rsid w:val="00B35503"/>
    <w:rsid w:val="00B35B4A"/>
    <w:rsid w:val="00B365DD"/>
    <w:rsid w:val="00B37F1C"/>
    <w:rsid w:val="00B44248"/>
    <w:rsid w:val="00B6438E"/>
    <w:rsid w:val="00B64CF5"/>
    <w:rsid w:val="00B66421"/>
    <w:rsid w:val="00B67D88"/>
    <w:rsid w:val="00B717A5"/>
    <w:rsid w:val="00B72E02"/>
    <w:rsid w:val="00B7358D"/>
    <w:rsid w:val="00B76049"/>
    <w:rsid w:val="00B82C70"/>
    <w:rsid w:val="00B90008"/>
    <w:rsid w:val="00B9634D"/>
    <w:rsid w:val="00BA0872"/>
    <w:rsid w:val="00BA29D7"/>
    <w:rsid w:val="00BA5135"/>
    <w:rsid w:val="00BB012D"/>
    <w:rsid w:val="00BB7209"/>
    <w:rsid w:val="00BC46B7"/>
    <w:rsid w:val="00BD6923"/>
    <w:rsid w:val="00BD7ADA"/>
    <w:rsid w:val="00BE17BC"/>
    <w:rsid w:val="00BE6F7A"/>
    <w:rsid w:val="00BF3DA9"/>
    <w:rsid w:val="00BF695C"/>
    <w:rsid w:val="00C03AED"/>
    <w:rsid w:val="00C04DE8"/>
    <w:rsid w:val="00C06F6F"/>
    <w:rsid w:val="00C139A0"/>
    <w:rsid w:val="00C14017"/>
    <w:rsid w:val="00C15748"/>
    <w:rsid w:val="00C17FA3"/>
    <w:rsid w:val="00C22F32"/>
    <w:rsid w:val="00C24433"/>
    <w:rsid w:val="00C25B8B"/>
    <w:rsid w:val="00C26806"/>
    <w:rsid w:val="00C26AD8"/>
    <w:rsid w:val="00C26E37"/>
    <w:rsid w:val="00C3052A"/>
    <w:rsid w:val="00C30E54"/>
    <w:rsid w:val="00C3190A"/>
    <w:rsid w:val="00C32761"/>
    <w:rsid w:val="00C338BE"/>
    <w:rsid w:val="00C34F68"/>
    <w:rsid w:val="00C35A9B"/>
    <w:rsid w:val="00C41187"/>
    <w:rsid w:val="00C44124"/>
    <w:rsid w:val="00C4469E"/>
    <w:rsid w:val="00C46149"/>
    <w:rsid w:val="00C4712C"/>
    <w:rsid w:val="00C501B7"/>
    <w:rsid w:val="00C51970"/>
    <w:rsid w:val="00C5264C"/>
    <w:rsid w:val="00C52937"/>
    <w:rsid w:val="00C55DD2"/>
    <w:rsid w:val="00C6013D"/>
    <w:rsid w:val="00C64B85"/>
    <w:rsid w:val="00C65383"/>
    <w:rsid w:val="00C70A01"/>
    <w:rsid w:val="00C7148E"/>
    <w:rsid w:val="00C730F4"/>
    <w:rsid w:val="00C77F79"/>
    <w:rsid w:val="00C83425"/>
    <w:rsid w:val="00C91F0E"/>
    <w:rsid w:val="00C9570C"/>
    <w:rsid w:val="00CA1571"/>
    <w:rsid w:val="00CA24F3"/>
    <w:rsid w:val="00CA3A44"/>
    <w:rsid w:val="00CA40D7"/>
    <w:rsid w:val="00CA7003"/>
    <w:rsid w:val="00CB0B88"/>
    <w:rsid w:val="00CB7268"/>
    <w:rsid w:val="00CB74EF"/>
    <w:rsid w:val="00CC1C3C"/>
    <w:rsid w:val="00CC4ECA"/>
    <w:rsid w:val="00CC777F"/>
    <w:rsid w:val="00CD097E"/>
    <w:rsid w:val="00CD0F14"/>
    <w:rsid w:val="00CD26A4"/>
    <w:rsid w:val="00CD5C94"/>
    <w:rsid w:val="00CD7711"/>
    <w:rsid w:val="00CD7948"/>
    <w:rsid w:val="00CE0AAC"/>
    <w:rsid w:val="00CE11B0"/>
    <w:rsid w:val="00CE1D0B"/>
    <w:rsid w:val="00CE6A82"/>
    <w:rsid w:val="00CF0E9B"/>
    <w:rsid w:val="00CF2A5D"/>
    <w:rsid w:val="00CF38F7"/>
    <w:rsid w:val="00CF46B9"/>
    <w:rsid w:val="00D01C44"/>
    <w:rsid w:val="00D027FC"/>
    <w:rsid w:val="00D056B1"/>
    <w:rsid w:val="00D10122"/>
    <w:rsid w:val="00D11E65"/>
    <w:rsid w:val="00D14E11"/>
    <w:rsid w:val="00D1599F"/>
    <w:rsid w:val="00D22623"/>
    <w:rsid w:val="00D24BDA"/>
    <w:rsid w:val="00D25388"/>
    <w:rsid w:val="00D25CBE"/>
    <w:rsid w:val="00D2754C"/>
    <w:rsid w:val="00D34073"/>
    <w:rsid w:val="00D3479A"/>
    <w:rsid w:val="00D35CD5"/>
    <w:rsid w:val="00D378D3"/>
    <w:rsid w:val="00D41938"/>
    <w:rsid w:val="00D41AF5"/>
    <w:rsid w:val="00D451AF"/>
    <w:rsid w:val="00D4520B"/>
    <w:rsid w:val="00D45F52"/>
    <w:rsid w:val="00D4666B"/>
    <w:rsid w:val="00D514A2"/>
    <w:rsid w:val="00D51B66"/>
    <w:rsid w:val="00D536F9"/>
    <w:rsid w:val="00D5380A"/>
    <w:rsid w:val="00D5797D"/>
    <w:rsid w:val="00D66F53"/>
    <w:rsid w:val="00D6792E"/>
    <w:rsid w:val="00D67D14"/>
    <w:rsid w:val="00D72118"/>
    <w:rsid w:val="00D725CA"/>
    <w:rsid w:val="00D80809"/>
    <w:rsid w:val="00D85E2F"/>
    <w:rsid w:val="00D87068"/>
    <w:rsid w:val="00D87AB5"/>
    <w:rsid w:val="00D95C56"/>
    <w:rsid w:val="00DA6913"/>
    <w:rsid w:val="00DB3768"/>
    <w:rsid w:val="00DB72E7"/>
    <w:rsid w:val="00DC21C5"/>
    <w:rsid w:val="00DC2AF9"/>
    <w:rsid w:val="00DC493E"/>
    <w:rsid w:val="00DC662D"/>
    <w:rsid w:val="00DC7E30"/>
    <w:rsid w:val="00DD209A"/>
    <w:rsid w:val="00DD257F"/>
    <w:rsid w:val="00DE3715"/>
    <w:rsid w:val="00DE4AF5"/>
    <w:rsid w:val="00DE4CFC"/>
    <w:rsid w:val="00DE52CE"/>
    <w:rsid w:val="00DF0630"/>
    <w:rsid w:val="00DF389C"/>
    <w:rsid w:val="00DF42CF"/>
    <w:rsid w:val="00E00A9D"/>
    <w:rsid w:val="00E01057"/>
    <w:rsid w:val="00E025CA"/>
    <w:rsid w:val="00E03C73"/>
    <w:rsid w:val="00E04DED"/>
    <w:rsid w:val="00E06B3A"/>
    <w:rsid w:val="00E1129D"/>
    <w:rsid w:val="00E13218"/>
    <w:rsid w:val="00E17677"/>
    <w:rsid w:val="00E22A42"/>
    <w:rsid w:val="00E34BCD"/>
    <w:rsid w:val="00E36AAD"/>
    <w:rsid w:val="00E36E94"/>
    <w:rsid w:val="00E379E7"/>
    <w:rsid w:val="00E40D0F"/>
    <w:rsid w:val="00E411F1"/>
    <w:rsid w:val="00E47E36"/>
    <w:rsid w:val="00E539A1"/>
    <w:rsid w:val="00E55BC3"/>
    <w:rsid w:val="00E55FD0"/>
    <w:rsid w:val="00E6150E"/>
    <w:rsid w:val="00E621B7"/>
    <w:rsid w:val="00E656DE"/>
    <w:rsid w:val="00E65746"/>
    <w:rsid w:val="00E702B8"/>
    <w:rsid w:val="00E87674"/>
    <w:rsid w:val="00EA173E"/>
    <w:rsid w:val="00EA35EC"/>
    <w:rsid w:val="00EA49E0"/>
    <w:rsid w:val="00EB0751"/>
    <w:rsid w:val="00EB3A15"/>
    <w:rsid w:val="00EC0C36"/>
    <w:rsid w:val="00EC373D"/>
    <w:rsid w:val="00EC6F8B"/>
    <w:rsid w:val="00EE1F48"/>
    <w:rsid w:val="00EE32D7"/>
    <w:rsid w:val="00EE5943"/>
    <w:rsid w:val="00EF1FA9"/>
    <w:rsid w:val="00F029BC"/>
    <w:rsid w:val="00F07112"/>
    <w:rsid w:val="00F10093"/>
    <w:rsid w:val="00F130E3"/>
    <w:rsid w:val="00F14456"/>
    <w:rsid w:val="00F27763"/>
    <w:rsid w:val="00F3401A"/>
    <w:rsid w:val="00F42D3C"/>
    <w:rsid w:val="00F43941"/>
    <w:rsid w:val="00F52099"/>
    <w:rsid w:val="00F55647"/>
    <w:rsid w:val="00F564D5"/>
    <w:rsid w:val="00F609ED"/>
    <w:rsid w:val="00F716DB"/>
    <w:rsid w:val="00F823C1"/>
    <w:rsid w:val="00F97725"/>
    <w:rsid w:val="00FA42D5"/>
    <w:rsid w:val="00FA603D"/>
    <w:rsid w:val="00FA635E"/>
    <w:rsid w:val="00FA77E4"/>
    <w:rsid w:val="00FB0683"/>
    <w:rsid w:val="00FB27F2"/>
    <w:rsid w:val="00FB5346"/>
    <w:rsid w:val="00FC0819"/>
    <w:rsid w:val="00FC1AA3"/>
    <w:rsid w:val="00FC1EBD"/>
    <w:rsid w:val="00FC6183"/>
    <w:rsid w:val="00FC65E6"/>
    <w:rsid w:val="00FE1A35"/>
    <w:rsid w:val="00FE1A36"/>
    <w:rsid w:val="00FE2676"/>
    <w:rsid w:val="00FE3520"/>
    <w:rsid w:val="00FE7DBF"/>
    <w:rsid w:val="00FF0F71"/>
    <w:rsid w:val="00FF1690"/>
    <w:rsid w:val="00FF38C0"/>
    <w:rsid w:val="00FF3A31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E894"/>
  <w15:docId w15:val="{5B9E63B3-84AD-41F8-A709-D1F656DA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C4"/>
    <w:rPr>
      <w:rFonts w:ascii="Sarasa UI SC" w:eastAsia="Sarasa UI SC" w:hAnsi="Sarasa UI SC"/>
      <w:lang w:val="de-DE"/>
    </w:rPr>
  </w:style>
  <w:style w:type="paragraph" w:styleId="Heading1">
    <w:name w:val="heading 1"/>
    <w:basedOn w:val="Heading"/>
    <w:next w:val="Textbody"/>
    <w:autoRedefine/>
    <w:uiPriority w:val="9"/>
    <w:qFormat/>
    <w:rsid w:val="008F4EC4"/>
    <w:pPr>
      <w:pBdr>
        <w:top w:val="dotDash" w:sz="12" w:space="1" w:color="ED7D31" w:themeColor="accent2"/>
        <w:bottom w:val="dotDash" w:sz="12" w:space="1" w:color="ED7D31" w:themeColor="accent2"/>
      </w:pBdr>
      <w:outlineLvl w:val="0"/>
    </w:pPr>
    <w:rPr>
      <w:rFonts w:ascii="Sarasa UI SC" w:eastAsia="Sarasa UI SC" w:hAnsi="Sarasa UI SC"/>
      <w:b/>
      <w:bCs/>
      <w:color w:val="000000" w:themeColor="text1"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rsid w:val="008F4EC4"/>
    <w:pPr>
      <w:spacing w:before="200"/>
      <w:outlineLvl w:val="1"/>
    </w:pPr>
    <w:rPr>
      <w:rFonts w:ascii="Sarasa UI SC" w:eastAsia="Sarasa UI SC" w:hAnsi="Sarasa UI SC"/>
      <w:b/>
      <w:bCs/>
      <w:color w:val="ED7D31" w:themeColor="accent2"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rsid w:val="008F4EC4"/>
    <w:pPr>
      <w:pBdr>
        <w:top w:val="dotted" w:sz="18" w:space="1" w:color="ED7D31" w:themeColor="accent2"/>
        <w:bottom w:val="dotted" w:sz="18" w:space="1" w:color="ED7D31" w:themeColor="accent2"/>
      </w:pBdr>
      <w:spacing w:before="140"/>
      <w:outlineLvl w:val="2"/>
    </w:pPr>
    <w:rPr>
      <w:rFonts w:ascii="Sarasa UI SC" w:eastAsia="Sarasa UI SC" w:hAnsi="Sarasa UI SC"/>
      <w:b/>
      <w:bCs/>
      <w:color w:val="F4B083" w:themeColor="accen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arasa Gothic SC" w:eastAsia="Sarasa Gothic SC" w:hAnsi="Sarasa Gothic SC" w:cs="Sarasa Gothic S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reformattedText">
    <w:name w:val="Preformatted Text"/>
    <w:basedOn w:val="Standard"/>
    <w:rPr>
      <w:rFonts w:ascii="Sarasa Term SC" w:eastAsia="Sarasa Term SC" w:hAnsi="Sarasa Term SC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Salutation">
    <w:name w:val="Salutation"/>
    <w:basedOn w:val="Standard"/>
    <w:pPr>
      <w:suppressLineNumbers/>
    </w:pPr>
  </w:style>
  <w:style w:type="paragraph" w:customStyle="1" w:styleId="Comment">
    <w:name w:val="Comment"/>
    <w:basedOn w:val="Standard"/>
    <w:rPr>
      <w:sz w:val="20"/>
      <w:szCs w:val="20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"/>
    <w:pPr>
      <w:spacing w:after="120"/>
      <w:ind w:left="360" w:hanging="360"/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EndnoteText">
    <w:name w:val="endnote text"/>
    <w:basedOn w:val="Normal"/>
    <w:link w:val="EndnoteTextChar"/>
    <w:uiPriority w:val="99"/>
    <w:semiHidden/>
    <w:unhideWhenUsed/>
    <w:rsid w:val="002C2EBE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EBE"/>
    <w:rPr>
      <w:rFonts w:ascii="Sarasa UI SC" w:eastAsia="Sarasa UI SC" w:hAnsi="Sarasa UI SC" w:cs="Mangal"/>
      <w:sz w:val="20"/>
      <w:szCs w:val="18"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2C2E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Data\Roaming\LibreOffice\4\user\template\Sarasa%20Gothic1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2970-FDE6-479F-895F-83D13F61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Sarasa Gothic1.ott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Sarasa Gothic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Sarasa Gothic</dc:title>
  <dc:creator>SER. Grandarth</dc:creator>
  <cp:lastModifiedBy>元恒 Yuanheng 张 ZHANG</cp:lastModifiedBy>
  <cp:revision>602</cp:revision>
  <dcterms:created xsi:type="dcterms:W3CDTF">2025-01-15T08:31:00Z</dcterms:created>
  <dcterms:modified xsi:type="dcterms:W3CDTF">2025-03-24T12:46:00Z</dcterms:modified>
</cp:coreProperties>
</file>